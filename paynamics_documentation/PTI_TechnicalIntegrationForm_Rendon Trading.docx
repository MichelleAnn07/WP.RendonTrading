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2695"/>
        <w:gridCol w:w="4140"/>
        <w:gridCol w:w="2520"/>
        <w:gridCol w:w="3595"/>
      </w:tblGrid>
      <w:tr w:rsidR="000C2633" w:rsidRPr="00E275F3" w14:paraId="26F390C2" w14:textId="77777777" w:rsidTr="00483CC3">
        <w:tc>
          <w:tcPr>
            <w:tcW w:w="2695" w:type="dxa"/>
            <w:shd w:val="clear" w:color="auto" w:fill="F2F2F2" w:themeFill="background1" w:themeFillShade="F2"/>
          </w:tcPr>
          <w:p w14:paraId="7798CBDA" w14:textId="77777777" w:rsidR="000C2633" w:rsidRPr="00E275F3" w:rsidRDefault="00483CC3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Paynamics Account Manager</w:t>
            </w:r>
          </w:p>
        </w:tc>
        <w:tc>
          <w:tcPr>
            <w:tcW w:w="4140" w:type="dxa"/>
          </w:tcPr>
          <w:p w14:paraId="3BD16AC6" w14:textId="77777777" w:rsidR="000C2633" w:rsidRPr="00E275F3" w:rsidRDefault="00532D19">
            <w:pPr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Kathleen Curaming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6BF9FC14" w14:textId="77777777" w:rsidR="000C2633" w:rsidRPr="00E275F3" w:rsidRDefault="00483CC3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Merchant Name</w:t>
            </w:r>
          </w:p>
        </w:tc>
        <w:tc>
          <w:tcPr>
            <w:tcW w:w="3595" w:type="dxa"/>
          </w:tcPr>
          <w:p w14:paraId="70487669" w14:textId="22FB6F1A" w:rsidR="000C2633" w:rsidRPr="00E275F3" w:rsidRDefault="00B77081" w:rsidP="003531FB">
            <w:pPr>
              <w:shd w:val="clear" w:color="auto" w:fill="FFFFFF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Rendon Trading</w:t>
            </w:r>
          </w:p>
        </w:tc>
      </w:tr>
      <w:tr w:rsidR="00B6229F" w:rsidRPr="00E275F3" w14:paraId="273898BF" w14:textId="77777777" w:rsidTr="00483CC3">
        <w:tc>
          <w:tcPr>
            <w:tcW w:w="2695" w:type="dxa"/>
            <w:shd w:val="clear" w:color="auto" w:fill="F2F2F2" w:themeFill="background1" w:themeFillShade="F2"/>
          </w:tcPr>
          <w:p w14:paraId="69052AA1" w14:textId="77777777" w:rsidR="00B6229F" w:rsidRPr="00E275F3" w:rsidRDefault="00B6229F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Registered Address</w:t>
            </w:r>
          </w:p>
        </w:tc>
        <w:tc>
          <w:tcPr>
            <w:tcW w:w="4140" w:type="dxa"/>
          </w:tcPr>
          <w:p w14:paraId="06415F9F" w14:textId="72345A4F" w:rsidR="00B6229F" w:rsidRPr="003531FB" w:rsidRDefault="00B77081" w:rsidP="00A11DEF">
            <w:pPr>
              <w:shd w:val="clear" w:color="auto" w:fill="FFFFFF"/>
              <w:spacing w:before="0" w:after="0"/>
              <w:rPr>
                <w:rFonts w:ascii="Arial" w:eastAsia="Times New Roman" w:hAnsi="Arial" w:cs="Arial"/>
                <w:color w:val="222222"/>
                <w:sz w:val="24"/>
                <w:szCs w:val="24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PH" w:eastAsia="en-PH"/>
              </w:rPr>
              <w:t>J. Garcia St. Poblacion Plaridel Bulacan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14FE1747" w14:textId="77777777" w:rsidR="00B6229F" w:rsidRPr="00E275F3" w:rsidRDefault="00B6229F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Technical contact person/s</w:t>
            </w:r>
          </w:p>
        </w:tc>
        <w:tc>
          <w:tcPr>
            <w:tcW w:w="3595" w:type="dxa"/>
          </w:tcPr>
          <w:p w14:paraId="72CFC154" w14:textId="293D6494" w:rsidR="00B6229F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Michelle Ann Mendoza</w:t>
            </w:r>
          </w:p>
        </w:tc>
      </w:tr>
      <w:tr w:rsidR="00B6229F" w:rsidRPr="00E275F3" w14:paraId="66B83766" w14:textId="77777777" w:rsidTr="00483CC3">
        <w:tc>
          <w:tcPr>
            <w:tcW w:w="2695" w:type="dxa"/>
            <w:shd w:val="clear" w:color="auto" w:fill="F2F2F2" w:themeFill="background1" w:themeFillShade="F2"/>
          </w:tcPr>
          <w:p w14:paraId="41489A26" w14:textId="77777777" w:rsidR="00B6229F" w:rsidRPr="00E275F3" w:rsidRDefault="00B6229F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Contact numbers</w:t>
            </w:r>
          </w:p>
        </w:tc>
        <w:tc>
          <w:tcPr>
            <w:tcW w:w="4140" w:type="dxa"/>
          </w:tcPr>
          <w:p w14:paraId="194E7794" w14:textId="7D155367" w:rsidR="00B6229F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09774548536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724E1F16" w14:textId="77777777" w:rsidR="00B6229F" w:rsidRPr="00E275F3" w:rsidRDefault="00B6229F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Email address</w:t>
            </w:r>
          </w:p>
        </w:tc>
        <w:tc>
          <w:tcPr>
            <w:tcW w:w="3595" w:type="dxa"/>
          </w:tcPr>
          <w:p w14:paraId="3A0B8348" w14:textId="4D3D6087" w:rsidR="00A03E84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Mendozamichellean07@gmail.com</w:t>
            </w:r>
          </w:p>
        </w:tc>
      </w:tr>
      <w:tr w:rsidR="00B6229F" w:rsidRPr="00E275F3" w14:paraId="06634B93" w14:textId="77777777" w:rsidTr="00483CC3">
        <w:tc>
          <w:tcPr>
            <w:tcW w:w="2695" w:type="dxa"/>
            <w:shd w:val="clear" w:color="auto" w:fill="F2F2F2" w:themeFill="background1" w:themeFillShade="F2"/>
          </w:tcPr>
          <w:p w14:paraId="44322084" w14:textId="77777777" w:rsidR="00B6229F" w:rsidRPr="00E275F3" w:rsidRDefault="00B6229F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Implementation package: (Ebiller/WPF/ Mobile Payment Frontend, Recurring, Others)</w:t>
            </w:r>
          </w:p>
        </w:tc>
        <w:tc>
          <w:tcPr>
            <w:tcW w:w="4140" w:type="dxa"/>
          </w:tcPr>
          <w:p w14:paraId="52164756" w14:textId="18890EA2" w:rsidR="00B6229F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 and Ebiller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3BBB90D9" w14:textId="77777777" w:rsidR="00B6229F" w:rsidRPr="00E275F3" w:rsidRDefault="00B6229F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Payment Options: Creditcards/ Bancnet/Gcash/ 7-Eleven, Paypal, Dragonpay, ECPay</w:t>
            </w:r>
          </w:p>
        </w:tc>
        <w:tc>
          <w:tcPr>
            <w:tcW w:w="3595" w:type="dxa"/>
          </w:tcPr>
          <w:p w14:paraId="25B0B02C" w14:textId="0D87A8BD" w:rsidR="003D35CA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124E42" w:rsidRPr="00E275F3" w14:paraId="54FADA21" w14:textId="77777777" w:rsidTr="00483CC3">
        <w:tc>
          <w:tcPr>
            <w:tcW w:w="2695" w:type="dxa"/>
            <w:shd w:val="clear" w:color="auto" w:fill="F2F2F2" w:themeFill="background1" w:themeFillShade="F2"/>
          </w:tcPr>
          <w:p w14:paraId="2A56F3BC" w14:textId="77777777" w:rsidR="00124E42" w:rsidRPr="00E275F3" w:rsidRDefault="00124E42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Currency:</w:t>
            </w:r>
          </w:p>
        </w:tc>
        <w:tc>
          <w:tcPr>
            <w:tcW w:w="4140" w:type="dxa"/>
          </w:tcPr>
          <w:p w14:paraId="64D14903" w14:textId="42296F8B" w:rsidR="00124E42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Peso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4BEAF080" w14:textId="77777777" w:rsidR="00124E42" w:rsidRPr="00E275F3" w:rsidRDefault="00483CC3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Acquiring Bank</w:t>
            </w:r>
          </w:p>
        </w:tc>
        <w:tc>
          <w:tcPr>
            <w:tcW w:w="3595" w:type="dxa"/>
          </w:tcPr>
          <w:p w14:paraId="0F19345F" w14:textId="6FBE9301" w:rsidR="00124E42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Paypal</w:t>
            </w:r>
          </w:p>
        </w:tc>
      </w:tr>
      <w:tr w:rsidR="00B6229F" w:rsidRPr="00E275F3" w14:paraId="40F7708E" w14:textId="77777777" w:rsidTr="00483CC3">
        <w:tc>
          <w:tcPr>
            <w:tcW w:w="2695" w:type="dxa"/>
            <w:shd w:val="clear" w:color="auto" w:fill="F2F2F2" w:themeFill="background1" w:themeFillShade="F2"/>
          </w:tcPr>
          <w:p w14:paraId="368F17FA" w14:textId="77777777" w:rsidR="00B6229F" w:rsidRPr="00E275F3" w:rsidRDefault="00B6229F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Target Live Date</w:t>
            </w:r>
          </w:p>
        </w:tc>
        <w:tc>
          <w:tcPr>
            <w:tcW w:w="4140" w:type="dxa"/>
          </w:tcPr>
          <w:p w14:paraId="2A97B28E" w14:textId="6886D3DC" w:rsidR="00B6229F" w:rsidRPr="00E275F3" w:rsidRDefault="00B6229F" w:rsidP="00B6229F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14:paraId="18A9B82C" w14:textId="77777777" w:rsidR="00B6229F" w:rsidRPr="00E275F3" w:rsidRDefault="00483CC3" w:rsidP="00B6229F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Date of Request</w:t>
            </w:r>
          </w:p>
        </w:tc>
        <w:tc>
          <w:tcPr>
            <w:tcW w:w="3595" w:type="dxa"/>
          </w:tcPr>
          <w:p w14:paraId="420B2782" w14:textId="30CE1F2D" w:rsidR="006B4665" w:rsidRPr="00E275F3" w:rsidRDefault="00B77081" w:rsidP="00B62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October 27, 2020</w:t>
            </w:r>
          </w:p>
        </w:tc>
      </w:tr>
      <w:tr w:rsidR="008A6F05" w:rsidRPr="00E275F3" w14:paraId="487407DB" w14:textId="77777777" w:rsidTr="00B6229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2950" w:type="dxa"/>
            <w:gridSpan w:val="4"/>
            <w:tcBorders>
              <w:top w:val="single" w:sz="4" w:space="0" w:color="000000"/>
            </w:tcBorders>
            <w:shd w:val="clear" w:color="auto" w:fill="D9D9D9" w:themeFill="background1" w:themeFillShade="D9"/>
          </w:tcPr>
          <w:p w14:paraId="6FA5D89E" w14:textId="77777777" w:rsidR="008A6F05" w:rsidRPr="00E275F3" w:rsidRDefault="00B6229F" w:rsidP="008A6F05">
            <w:pPr>
              <w:pStyle w:val="Heading2"/>
              <w:rPr>
                <w:sz w:val="28"/>
                <w:szCs w:val="28"/>
              </w:rPr>
            </w:pPr>
            <w:r w:rsidRPr="00E275F3">
              <w:rPr>
                <w:sz w:val="28"/>
                <w:szCs w:val="28"/>
              </w:rPr>
              <w:t>Notes</w:t>
            </w:r>
          </w:p>
        </w:tc>
      </w:tr>
      <w:tr w:rsidR="000C2633" w:rsidRPr="00E275F3" w14:paraId="2BD7C975" w14:textId="77777777" w:rsidTr="00B6229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2950" w:type="dxa"/>
            <w:gridSpan w:val="4"/>
            <w:tcMar>
              <w:bottom w:w="115" w:type="dxa"/>
            </w:tcMar>
          </w:tcPr>
          <w:p w14:paraId="265E2A1C" w14:textId="0DBD4E99" w:rsidR="004C60FF" w:rsidRDefault="004F0B49" w:rsidP="00AF1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Refer to my email </w:t>
            </w:r>
            <w:r w:rsidR="005A229B">
              <w:rPr>
                <w:sz w:val="28"/>
                <w:szCs w:val="28"/>
              </w:rPr>
              <w:t xml:space="preserve">with subject Integration Form_Rendon Trading </w:t>
            </w:r>
            <w:r>
              <w:rPr>
                <w:sz w:val="28"/>
                <w:szCs w:val="28"/>
              </w:rPr>
              <w:t xml:space="preserve">for the </w:t>
            </w:r>
            <w:r w:rsidR="005A229B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biller requirements</w:t>
            </w:r>
          </w:p>
          <w:p w14:paraId="05824DF1" w14:textId="77777777" w:rsidR="00A11DEF" w:rsidRDefault="00A11DEF" w:rsidP="00AF1AC7">
            <w:pPr>
              <w:rPr>
                <w:sz w:val="28"/>
                <w:szCs w:val="28"/>
              </w:rPr>
            </w:pPr>
          </w:p>
          <w:p w14:paraId="72F4BAE3" w14:textId="77777777" w:rsidR="00A11DEF" w:rsidRDefault="00A11DEF" w:rsidP="00AF1AC7">
            <w:pPr>
              <w:rPr>
                <w:sz w:val="28"/>
                <w:szCs w:val="28"/>
              </w:rPr>
            </w:pPr>
          </w:p>
          <w:p w14:paraId="31B29A57" w14:textId="77777777" w:rsidR="00A11DEF" w:rsidRPr="00E275F3" w:rsidRDefault="00A11DEF" w:rsidP="00AF1AC7">
            <w:pPr>
              <w:rPr>
                <w:sz w:val="28"/>
                <w:szCs w:val="28"/>
              </w:rPr>
            </w:pPr>
          </w:p>
        </w:tc>
      </w:tr>
    </w:tbl>
    <w:p w14:paraId="10585CC8" w14:textId="77777777" w:rsidR="008A6F05" w:rsidRPr="00E275F3" w:rsidRDefault="008A6F05">
      <w:pPr>
        <w:rPr>
          <w:sz w:val="28"/>
          <w:szCs w:val="28"/>
        </w:rPr>
      </w:pPr>
    </w:p>
    <w:sectPr w:rsidR="008A6F05" w:rsidRPr="00E275F3" w:rsidSect="00B6229F">
      <w:headerReference w:type="default" r:id="rId7"/>
      <w:footerReference w:type="default" r:id="rId8"/>
      <w:headerReference w:type="first" r:id="rId9"/>
      <w:pgSz w:w="15840" w:h="12240" w:orient="landscape"/>
      <w:pgMar w:top="1440" w:right="1440" w:bottom="1440" w:left="144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9C85F" w14:textId="77777777" w:rsidR="00B149AE" w:rsidRDefault="00B149AE">
      <w:pPr>
        <w:spacing w:before="0" w:after="0"/>
      </w:pPr>
      <w:r>
        <w:separator/>
      </w:r>
    </w:p>
  </w:endnote>
  <w:endnote w:type="continuationSeparator" w:id="0">
    <w:p w14:paraId="54857398" w14:textId="77777777" w:rsidR="00B149AE" w:rsidRDefault="00B149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1A148" w14:textId="77777777" w:rsidR="000C2633" w:rsidRDefault="008A6F0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7C1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E0E09" w14:textId="77777777" w:rsidR="00B149AE" w:rsidRDefault="00B149AE">
      <w:pPr>
        <w:spacing w:before="0" w:after="0"/>
      </w:pPr>
      <w:r>
        <w:separator/>
      </w:r>
    </w:p>
  </w:footnote>
  <w:footnote w:type="continuationSeparator" w:id="0">
    <w:p w14:paraId="471534ED" w14:textId="77777777" w:rsidR="00B149AE" w:rsidRDefault="00B149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D6B9C" w14:textId="77777777" w:rsidR="000C2633" w:rsidRDefault="008A6F05">
    <w:pPr>
      <w:pStyle w:val="Header"/>
    </w:pPr>
    <w:r>
      <w:rPr>
        <w:noProof/>
        <w:lang w:val="en-PH" w:eastAsia="en-PH"/>
      </w:rPr>
      <w:drawing>
        <wp:inline distT="0" distB="0" distL="0" distR="0" wp14:anchorId="2785E798" wp14:editId="57127115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sdt>
      <w:sdtPr>
        <w:alias w:val="Company"/>
        <w:tag w:val=""/>
        <w:id w:val="1822608644"/>
        <w:placeholder>
          <w:docPart w:val="9F4FCADAC52149D99DC8B8495327115E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>
          <w:t>Company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01A49" w14:textId="77777777" w:rsidR="000C2633" w:rsidRDefault="00B6229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79891BAD" wp14:editId="1BF7AF04">
          <wp:simplePos x="0" y="0"/>
          <wp:positionH relativeFrom="margin">
            <wp:align>right</wp:align>
          </wp:positionH>
          <wp:positionV relativeFrom="paragraph">
            <wp:posOffset>364399</wp:posOffset>
          </wp:positionV>
          <wp:extent cx="2345690" cy="1000125"/>
          <wp:effectExtent l="0" t="0" r="0" b="9525"/>
          <wp:wrapThrough wrapText="bothSides">
            <wp:wrapPolygon edited="0">
              <wp:start x="15437" y="0"/>
              <wp:lineTo x="14209" y="1646"/>
              <wp:lineTo x="12981" y="4937"/>
              <wp:lineTo x="13156" y="7406"/>
              <wp:lineTo x="702" y="10286"/>
              <wp:lineTo x="0" y="10286"/>
              <wp:lineTo x="0" y="19337"/>
              <wp:lineTo x="7192" y="20983"/>
              <wp:lineTo x="11929" y="21394"/>
              <wp:lineTo x="12630" y="21394"/>
              <wp:lineTo x="18068" y="20571"/>
              <wp:lineTo x="21401" y="16046"/>
              <wp:lineTo x="21401" y="11931"/>
              <wp:lineTo x="19998" y="7817"/>
              <wp:lineTo x="19121" y="7406"/>
              <wp:lineTo x="19472" y="5349"/>
              <wp:lineTo x="18419" y="1646"/>
              <wp:lineTo x="17016" y="0"/>
              <wp:lineTo x="15437" y="0"/>
            </wp:wrapPolygon>
          </wp:wrapThrough>
          <wp:docPr id="3" name="Picture 2" descr="paynamics_logo.pn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paynamics_logo.png">
                    <a:extLst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569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F05">
      <w:t xml:space="preserve"> </w:t>
    </w:r>
    <w:sdt>
      <w:sdtPr>
        <w:alias w:val="Company"/>
        <w:tag w:val=""/>
        <w:id w:val="380524096"/>
        <w:placeholder>
          <w:docPart w:val="9FE9E9861BD845CC8FA3DD25FBB9B44A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 w:rsidR="00FF19BD">
          <w:t>Date/Time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29F"/>
    <w:rsid w:val="000542E9"/>
    <w:rsid w:val="0005510F"/>
    <w:rsid w:val="000B31C4"/>
    <w:rsid w:val="000C2633"/>
    <w:rsid w:val="00124E42"/>
    <w:rsid w:val="00131892"/>
    <w:rsid w:val="001C09BA"/>
    <w:rsid w:val="001F0174"/>
    <w:rsid w:val="001F2501"/>
    <w:rsid w:val="002A12BB"/>
    <w:rsid w:val="002B2796"/>
    <w:rsid w:val="002C5C2B"/>
    <w:rsid w:val="003531FB"/>
    <w:rsid w:val="00387353"/>
    <w:rsid w:val="003A147C"/>
    <w:rsid w:val="003D35CA"/>
    <w:rsid w:val="00414FB3"/>
    <w:rsid w:val="0047297E"/>
    <w:rsid w:val="00483CC3"/>
    <w:rsid w:val="004C60FF"/>
    <w:rsid w:val="004F0B49"/>
    <w:rsid w:val="005214C3"/>
    <w:rsid w:val="00532D19"/>
    <w:rsid w:val="0054149F"/>
    <w:rsid w:val="00586C10"/>
    <w:rsid w:val="005A229B"/>
    <w:rsid w:val="00635170"/>
    <w:rsid w:val="00674A66"/>
    <w:rsid w:val="006B4665"/>
    <w:rsid w:val="00761239"/>
    <w:rsid w:val="00765293"/>
    <w:rsid w:val="007666EB"/>
    <w:rsid w:val="0078698F"/>
    <w:rsid w:val="00793B76"/>
    <w:rsid w:val="00797093"/>
    <w:rsid w:val="007D2EF7"/>
    <w:rsid w:val="0084245E"/>
    <w:rsid w:val="0084656D"/>
    <w:rsid w:val="0086399C"/>
    <w:rsid w:val="008753FD"/>
    <w:rsid w:val="008A6F05"/>
    <w:rsid w:val="008E6356"/>
    <w:rsid w:val="0098435F"/>
    <w:rsid w:val="009F61E9"/>
    <w:rsid w:val="00A03E84"/>
    <w:rsid w:val="00A11DEF"/>
    <w:rsid w:val="00A64B0C"/>
    <w:rsid w:val="00AF1AC7"/>
    <w:rsid w:val="00AF6751"/>
    <w:rsid w:val="00B149AE"/>
    <w:rsid w:val="00B6229F"/>
    <w:rsid w:val="00B64EFE"/>
    <w:rsid w:val="00B77081"/>
    <w:rsid w:val="00B91CDA"/>
    <w:rsid w:val="00BA108E"/>
    <w:rsid w:val="00BD4EC4"/>
    <w:rsid w:val="00BE7118"/>
    <w:rsid w:val="00BF4FB8"/>
    <w:rsid w:val="00C526E7"/>
    <w:rsid w:val="00C87C17"/>
    <w:rsid w:val="00CC7412"/>
    <w:rsid w:val="00CD3C3F"/>
    <w:rsid w:val="00CE3B87"/>
    <w:rsid w:val="00CF5DD8"/>
    <w:rsid w:val="00D26E99"/>
    <w:rsid w:val="00D51D3B"/>
    <w:rsid w:val="00D552C5"/>
    <w:rsid w:val="00DB7D71"/>
    <w:rsid w:val="00E11BDA"/>
    <w:rsid w:val="00E275F3"/>
    <w:rsid w:val="00EB67B7"/>
    <w:rsid w:val="00EB6842"/>
    <w:rsid w:val="00ED5DA7"/>
    <w:rsid w:val="00F0007A"/>
    <w:rsid w:val="00F01A26"/>
    <w:rsid w:val="00F71A1F"/>
    <w:rsid w:val="00F767C3"/>
    <w:rsid w:val="00F91C31"/>
    <w:rsid w:val="00FB2EC0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B2FA"/>
  <w15:chartTrackingRefBased/>
  <w15:docId w15:val="{7EC54CE4-C4EE-4E2C-8C82-4DD6FF0F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39"/>
  </w:style>
  <w:style w:type="paragraph" w:styleId="Heading1">
    <w:name w:val="heading 1"/>
    <w:basedOn w:val="Normal"/>
    <w:link w:val="Heading1Ch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paragraph" w:styleId="ListBullet">
    <w:name w:val="List Bullet"/>
    <w:basedOn w:val="Normal"/>
    <w:uiPriority w:val="10"/>
    <w:pPr>
      <w:numPr>
        <w:numId w:val="3"/>
      </w:numPr>
    </w:pPr>
  </w:style>
  <w:style w:type="paragraph" w:styleId="ListNumber">
    <w:name w:val="List Number"/>
    <w:basedOn w:val="Normal"/>
    <w:uiPriority w:val="10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HAnsi"/>
      <w:lang w:eastAsia="en-US"/>
    </w:rPr>
  </w:style>
  <w:style w:type="paragraph" w:styleId="NoSpacing">
    <w:name w:val="No Spacing"/>
    <w:uiPriority w:val="1"/>
    <w:semiHidden/>
    <w:unhideWhenUsed/>
    <w:qFormat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table" w:styleId="PlainTable1">
    <w:name w:val="Plain Table 1"/>
    <w:basedOn w:val="Table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uiPriority w:val="22"/>
    <w:qFormat/>
    <w:rsid w:val="00532D19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E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E84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D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mat\AppData\Roaming\Microsoft\Templates\Job%20descrip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E9E9861BD845CC8FA3DD25FBB9B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BF9A3-4642-4534-B22A-B7B6DD4772ED}"/>
      </w:docPartPr>
      <w:docPartBody>
        <w:p w:rsidR="00634642" w:rsidRDefault="00F94B9C">
          <w:pPr>
            <w:pStyle w:val="9FE9E9861BD845CC8FA3DD25FBB9B44A"/>
          </w:pPr>
          <w:r>
            <w:t>Date/Time</w:t>
          </w:r>
        </w:p>
      </w:docPartBody>
    </w:docPart>
    <w:docPart>
      <w:docPartPr>
        <w:name w:val="9F4FCADAC52149D99DC8B8495327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CC1D9-00DA-4CE3-ADB4-53EE9DA3370C}"/>
      </w:docPartPr>
      <w:docPartBody>
        <w:p w:rsidR="00634642" w:rsidRDefault="0000364F" w:rsidP="0000364F">
          <w:pPr>
            <w:pStyle w:val="9F4FCADAC52149D99DC8B8495327115E"/>
          </w:pPr>
          <w:r>
            <w:t>Job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4F"/>
    <w:rsid w:val="0000364F"/>
    <w:rsid w:val="000548B2"/>
    <w:rsid w:val="000A6F8D"/>
    <w:rsid w:val="000B5716"/>
    <w:rsid w:val="0015065B"/>
    <w:rsid w:val="001976E0"/>
    <w:rsid w:val="001A2573"/>
    <w:rsid w:val="001F0A5A"/>
    <w:rsid w:val="00263A34"/>
    <w:rsid w:val="002C1994"/>
    <w:rsid w:val="00486169"/>
    <w:rsid w:val="0050112B"/>
    <w:rsid w:val="005750CE"/>
    <w:rsid w:val="005B3CA3"/>
    <w:rsid w:val="00634642"/>
    <w:rsid w:val="00662223"/>
    <w:rsid w:val="00764F88"/>
    <w:rsid w:val="007E5A16"/>
    <w:rsid w:val="00924652"/>
    <w:rsid w:val="009F3449"/>
    <w:rsid w:val="00A27CF0"/>
    <w:rsid w:val="00A92B5F"/>
    <w:rsid w:val="00B06FEA"/>
    <w:rsid w:val="00B61274"/>
    <w:rsid w:val="00BD254B"/>
    <w:rsid w:val="00C25C56"/>
    <w:rsid w:val="00C63383"/>
    <w:rsid w:val="00C958CE"/>
    <w:rsid w:val="00CA173A"/>
    <w:rsid w:val="00CB3F5F"/>
    <w:rsid w:val="00E87BA1"/>
    <w:rsid w:val="00ED69F7"/>
    <w:rsid w:val="00F22E0B"/>
    <w:rsid w:val="00F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pPr>
      <w:numPr>
        <w:numId w:val="1"/>
      </w:numPr>
      <w:spacing w:before="30" w:after="30" w:line="240" w:lineRule="auto"/>
    </w:pPr>
    <w:rPr>
      <w:sz w:val="20"/>
      <w:szCs w:val="20"/>
      <w:lang w:eastAsia="ja-JP"/>
    </w:rPr>
  </w:style>
  <w:style w:type="paragraph" w:styleId="ListNumber">
    <w:name w:val="List Number"/>
    <w:basedOn w:val="Normal"/>
    <w:uiPriority w:val="10"/>
    <w:pPr>
      <w:numPr>
        <w:numId w:val="2"/>
      </w:numPr>
      <w:spacing w:before="30" w:after="30" w:line="240" w:lineRule="auto"/>
    </w:pPr>
    <w:rPr>
      <w:sz w:val="20"/>
      <w:szCs w:val="20"/>
      <w:lang w:eastAsia="ja-JP"/>
    </w:rPr>
  </w:style>
  <w:style w:type="paragraph" w:customStyle="1" w:styleId="9FE9E9861BD845CC8FA3DD25FBB9B44A">
    <w:name w:val="9FE9E9861BD845CC8FA3DD25FBB9B44A"/>
  </w:style>
  <w:style w:type="paragraph" w:customStyle="1" w:styleId="9F4FCADAC52149D99DC8B8495327115E">
    <w:name w:val="9F4FCADAC52149D99DC8B8495327115E"/>
    <w:rsid w:val="00003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 form</Template>
  <TotalTime>24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Paynamics</dc:creator>
  <cp:keywords/>
  <dc:description/>
  <cp:lastModifiedBy>sales sales</cp:lastModifiedBy>
  <cp:revision>18</cp:revision>
  <dcterms:created xsi:type="dcterms:W3CDTF">2020-10-27T06:43:00Z</dcterms:created>
  <dcterms:modified xsi:type="dcterms:W3CDTF">2020-10-27T07:08:00Z</dcterms:modified>
</cp:coreProperties>
</file>